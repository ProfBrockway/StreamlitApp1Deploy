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CC18463" w14:textId="77777777" w:rsidR="00E46F39" w:rsidRDefault="00580262" w:rsidP="008F1459">
      <w:pPr>
        <w:pStyle w:val="Heading1"/>
        <w:framePr w:wrap="around"/>
      </w:pPr>
      <w:r>
        <w:t xml:space="preserve">Medical Screening Tests App:  </w:t>
      </w:r>
      <w:r w:rsidR="00FB6605">
        <w:t>Documentation</w:t>
      </w:r>
    </w:p>
    <w:p w14:paraId="0700A96D" w14:textId="77777777" w:rsidR="00522DB9" w:rsidRDefault="00522DB9" w:rsidP="00522DB9">
      <w:pPr>
        <w:rPr>
          <w:lang w:val="en-AU"/>
        </w:rPr>
      </w:pPr>
    </w:p>
    <w:p w14:paraId="3F707DCF" w14:textId="298DD27B" w:rsidR="00522DB9" w:rsidRDefault="008F1459" w:rsidP="008F1459">
      <w:pPr>
        <w:pStyle w:val="Heading1"/>
        <w:framePr w:wrap="around"/>
      </w:pPr>
      <w:r>
        <w:t>About This Document</w:t>
      </w:r>
    </w:p>
    <w:p w14:paraId="0A38B454" w14:textId="77777777" w:rsidR="008F1459" w:rsidRDefault="008F1459" w:rsidP="008F1459">
      <w:pPr>
        <w:ind w:start="14.40pt"/>
        <w:rPr>
          <w:lang w:val="en-AU"/>
        </w:rPr>
      </w:pPr>
    </w:p>
    <w:p w14:paraId="5997456A" w14:textId="743DAA94" w:rsidR="00522DB9" w:rsidRDefault="008F1459" w:rsidP="008F1459">
      <w:pPr>
        <w:ind w:start="14.40pt"/>
        <w:rPr>
          <w:lang w:val="en-AU"/>
        </w:rPr>
      </w:pPr>
      <w:r>
        <w:rPr>
          <w:lang w:val="en-AU"/>
        </w:rPr>
        <w:t xml:space="preserve">- </w:t>
      </w:r>
      <w:r w:rsidR="00FB6605">
        <w:rPr>
          <w:lang w:val="en-AU"/>
        </w:rPr>
        <w:t xml:space="preserve">This document accompanies the </w:t>
      </w:r>
      <w:r w:rsidR="00FB6605">
        <w:t>Medical Screening Tests App.</w:t>
      </w:r>
      <w:r w:rsidR="00FB6605">
        <w:rPr>
          <w:lang w:val="en-AU"/>
        </w:rPr>
        <w:t xml:space="preserve"> </w:t>
      </w:r>
      <w:r w:rsidR="001F3883">
        <w:rPr>
          <w:lang w:val="en-AU"/>
        </w:rPr>
        <w:t xml:space="preserve"> </w:t>
      </w:r>
    </w:p>
    <w:p w14:paraId="5586E6E8" w14:textId="59580883" w:rsidR="003F4480" w:rsidRDefault="008F1459" w:rsidP="003F4480">
      <w:pPr>
        <w:ind w:start="14.40pt"/>
        <w:rPr>
          <w:lang w:val="en-AU"/>
        </w:rPr>
      </w:pPr>
      <w:r>
        <w:rPr>
          <w:lang w:val="en-AU"/>
        </w:rPr>
        <w:t xml:space="preserve">- </w:t>
      </w:r>
      <w:r w:rsidR="003F4480">
        <w:rPr>
          <w:lang w:val="en-AU"/>
        </w:rPr>
        <w:t>This document is hosted at GutHub.</w:t>
      </w:r>
    </w:p>
    <w:p w14:paraId="015D555E" w14:textId="6828F6FB" w:rsidR="003F4480" w:rsidRDefault="008F1459" w:rsidP="003F4480">
      <w:pPr>
        <w:ind w:start="14.40pt"/>
        <w:rPr>
          <w:lang w:val="en-AU"/>
        </w:rPr>
      </w:pPr>
      <w:r>
        <w:rPr>
          <w:lang w:val="en-AU"/>
        </w:rPr>
        <w:t xml:space="preserve">- </w:t>
      </w:r>
      <w:r w:rsidR="003F4480">
        <w:rPr>
          <w:lang w:val="en-AU"/>
        </w:rPr>
        <w:t>This document must be saved as a .PDF file to be readable at Github.</w:t>
      </w:r>
    </w:p>
    <w:p w14:paraId="1B4EDDD5" w14:textId="77777777" w:rsidR="00522DB9" w:rsidRDefault="00522DB9" w:rsidP="00522DB9">
      <w:pPr>
        <w:rPr>
          <w:lang w:val="en-AU"/>
        </w:rPr>
      </w:pPr>
    </w:p>
    <w:p w14:paraId="3BA1048E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###############################################################################</w:t>
      </w:r>
    </w:p>
    <w:p w14:paraId="2B387CB3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                         ScreeningTest</w:t>
      </w:r>
    </w:p>
    <w:p w14:paraId="3114B2F3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###############################################################################</w:t>
      </w:r>
    </w:p>
    <w:p w14:paraId="0221D88B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</w:t>
      </w:r>
    </w:p>
    <w:p w14:paraId="677CEBD0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Course: CCSU Stat 476.  Spring 2021.</w:t>
      </w:r>
    </w:p>
    <w:p w14:paraId="3E6F87EC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Author: Tim Brockway. Student ID: 30259316   Email: BrockwayTim@My.CCSU.edu</w:t>
      </w:r>
    </w:p>
    <w:p w14:paraId="57BE2ECB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Professor: Roger L. Bilisoly</w:t>
      </w:r>
    </w:p>
    <w:p w14:paraId="3615F538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  bilisolyr@ccsu.edu  https://www2.ccsu.edu/faculty/bilisolyr</w:t>
      </w:r>
    </w:p>
    <w:p w14:paraId="036D2629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</w:t>
      </w:r>
    </w:p>
    <w:p w14:paraId="0D5DAAF2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ScreeningTest:  PROGRAM PURPOSE.</w:t>
      </w:r>
    </w:p>
    <w:p w14:paraId="5D73B44B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</w:t>
      </w:r>
    </w:p>
    <w:p w14:paraId="3AD88BCB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Medical screening tests vaunting very high "general accuracy" can give</w:t>
      </w:r>
    </w:p>
    <w:p w14:paraId="2077CFD4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staggering levels of false results when the prevalence of a disease is low.</w:t>
      </w:r>
    </w:p>
    <w:p w14:paraId="2F6CACC4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This program explores the effect the prevalence of an infection in a</w:t>
      </w:r>
    </w:p>
    <w:p w14:paraId="772CB03E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population on the usefulness of screening tests. The goal is to</w:t>
      </w:r>
    </w:p>
    <w:p w14:paraId="087240F3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demonstrate that screening tests are complex and less reliable</w:t>
      </w:r>
    </w:p>
    <w:p w14:paraId="223258A9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than commonly supposed.</w:t>
      </w:r>
    </w:p>
    <w:p w14:paraId="00800F95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</w:t>
      </w:r>
    </w:p>
    <w:p w14:paraId="4BE285D8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Inputs:</w:t>
      </w:r>
    </w:p>
    <w:p w14:paraId="4C358A95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     A GUI invites the user to enter the following medical test statistics.</w:t>
      </w:r>
    </w:p>
    <w:p w14:paraId="3D1256A3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 xml:space="preserve">#        Population: </w:t>
      </w:r>
    </w:p>
    <w:p w14:paraId="03928342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     Test Sensitivity:</w:t>
      </w:r>
    </w:p>
    <w:p w14:paraId="26C23EDD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     Test Specificity:</w:t>
      </w:r>
    </w:p>
    <w:p w14:paraId="04F26D7E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     Start of Prevalence Range.</w:t>
      </w:r>
    </w:p>
    <w:p w14:paraId="635F4001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     End of Prevalence Range:</w:t>
      </w:r>
    </w:p>
    <w:p w14:paraId="58276045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 xml:space="preserve">#        Prevalence of Interest:  </w:t>
      </w:r>
    </w:p>
    <w:p w14:paraId="79A52535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     CheckBoxes allowing the plotting of different statistics.</w:t>
      </w:r>
    </w:p>
    <w:p w14:paraId="4F9162E8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</w:t>
      </w:r>
    </w:p>
    <w:p w14:paraId="178C337A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Outputs:</w:t>
      </w:r>
    </w:p>
    <w:p w14:paraId="789F96F3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     (1) A plot with:</w:t>
      </w:r>
    </w:p>
    <w:p w14:paraId="1D6EDAFF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        x axis. A range of disease prevalences.</w:t>
      </w:r>
    </w:p>
    <w:p w14:paraId="40D41FB6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        y axis:</w:t>
      </w:r>
    </w:p>
    <w:p w14:paraId="24D15000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               Positive Predictive Value.</w:t>
      </w:r>
    </w:p>
    <w:p w14:paraId="0CF6E366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               Negative Predictive Value.</w:t>
      </w:r>
    </w:p>
    <w:p w14:paraId="767E79E5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               False Positives (NPV)</w:t>
      </w:r>
    </w:p>
    <w:p w14:paraId="6D174F15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               False Negatives (NPV)</w:t>
      </w:r>
    </w:p>
    <w:p w14:paraId="3241D370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               General Accuracy (A somewhat misleading item !)</w:t>
      </w:r>
    </w:p>
    <w:p w14:paraId="22593E70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               Prevalence of Interest (Vertical line).</w:t>
      </w:r>
    </w:p>
    <w:p w14:paraId="54BD24DB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     (2) A Matplotlib menu permitting saving the plot, zooming etc.</w:t>
      </w:r>
    </w:p>
    <w:p w14:paraId="773BBB0C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     (3) A CSV file with the plot data.(Optional)</w:t>
      </w:r>
    </w:p>
    <w:p w14:paraId="4983C53A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        (4) A print of the plot data.  (Optional)</w:t>
      </w:r>
    </w:p>
    <w:p w14:paraId="5F32244D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</w:t>
      </w:r>
    </w:p>
    <w:p w14:paraId="21A77CD6" w14:textId="77777777" w:rsidR="00FB6605" w:rsidRPr="00FB6605" w:rsidRDefault="00FB6605" w:rsidP="00FB6605">
      <w:pPr>
        <w:rPr>
          <w:lang w:val="en-AU"/>
        </w:rPr>
      </w:pPr>
      <w:r w:rsidRPr="00FB6605">
        <w:rPr>
          <w:lang w:val="en-AU"/>
        </w:rPr>
        <w:t>#</w:t>
      </w:r>
    </w:p>
    <w:p w14:paraId="316CCF92" w14:textId="77777777" w:rsidR="00522DB9" w:rsidRDefault="00FB6605" w:rsidP="00FB6605">
      <w:pPr>
        <w:rPr>
          <w:lang w:val="en-AU"/>
        </w:rPr>
      </w:pPr>
      <w:r w:rsidRPr="00FB6605">
        <w:rPr>
          <w:lang w:val="en-AU"/>
        </w:rPr>
        <w:t>###############################################################################</w:t>
      </w:r>
    </w:p>
    <w:p w14:paraId="3663E5DD" w14:textId="47C4CEA0" w:rsidR="003F4480" w:rsidRDefault="003F4480">
      <w:pPr>
        <w:rPr>
          <w:lang w:val="en-AU"/>
        </w:rPr>
      </w:pPr>
      <w:r>
        <w:rPr>
          <w:lang w:val="en-AU"/>
        </w:rPr>
        <w:br w:type="page"/>
      </w:r>
    </w:p>
    <w:p w14:paraId="1086BA78" w14:textId="77777777" w:rsidR="005C7F33" w:rsidRDefault="005C7F33" w:rsidP="00522DB9">
      <w:pPr>
        <w:rPr>
          <w:lang w:val="en-AU"/>
        </w:rPr>
      </w:pPr>
    </w:p>
    <w:p w14:paraId="1BAC4F15" w14:textId="77777777" w:rsidR="005C7F33" w:rsidRDefault="005C7F33" w:rsidP="00522DB9">
      <w:pPr>
        <w:rPr>
          <w:lang w:val="en-AU"/>
        </w:rPr>
      </w:pPr>
    </w:p>
    <w:p w14:paraId="3C62A907" w14:textId="77777777" w:rsidR="00DB344C" w:rsidRDefault="00DB344C" w:rsidP="00522DB9">
      <w:pPr>
        <w:rPr>
          <w:lang w:val="en-AU"/>
        </w:rPr>
      </w:pPr>
    </w:p>
    <w:p w14:paraId="2FFB4790" w14:textId="77777777" w:rsidR="00522DB9" w:rsidRDefault="00522DB9" w:rsidP="00522DB9">
      <w:pPr>
        <w:rPr>
          <w:lang w:val="en-AU"/>
        </w:rPr>
      </w:pPr>
    </w:p>
    <w:p w14:paraId="55F526DE" w14:textId="77777777" w:rsidR="00522DB9" w:rsidRPr="00522DB9" w:rsidRDefault="00522DB9" w:rsidP="00522DB9">
      <w:pPr>
        <w:rPr>
          <w:lang w:val="en-AU"/>
        </w:rPr>
      </w:pPr>
    </w:p>
    <w:sectPr w:rsidR="00522DB9" w:rsidRPr="00522DB9" w:rsidSect="00634E73">
      <w:pgSz w:w="612pt" w:h="792pt" w:code="1"/>
      <w:pgMar w:top="14.40pt" w:right="21.60pt" w:bottom="12.25pt" w:left="72pt" w:header="0pt" w:footer="0pt" w:gutter="0pt"/>
      <w:cols w:space="36pt"/>
      <w:noEndnote/>
      <w:docGrid w:linePitch="299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7C"/>
    <w:multiLevelType w:val="singleLevel"/>
    <w:tmpl w:val="0D7C9030"/>
    <w:lvl w:ilvl="0">
      <w:start w:val="1"/>
      <w:numFmt w:val="decimal"/>
      <w:lvlText w:val="%1."/>
      <w:lvlJc w:val="start"/>
      <w:pPr>
        <w:tabs>
          <w:tab w:val="num" w:pos="90pt"/>
        </w:tabs>
        <w:ind w:start="90pt" w:hanging="18pt"/>
      </w:pPr>
    </w:lvl>
  </w:abstractNum>
  <w:abstractNum w:abstractNumId="1" w15:restartNumberingAfterBreak="0">
    <w:nsid w:val="FFFFFF7D"/>
    <w:multiLevelType w:val="singleLevel"/>
    <w:tmpl w:val="F25C372C"/>
    <w:lvl w:ilvl="0">
      <w:start w:val="1"/>
      <w:numFmt w:val="decimal"/>
      <w:lvlText w:val="%1."/>
      <w:lvlJc w:val="start"/>
      <w:pPr>
        <w:tabs>
          <w:tab w:val="num" w:pos="72pt"/>
        </w:tabs>
        <w:ind w:start="72pt" w:hanging="18pt"/>
      </w:pPr>
    </w:lvl>
  </w:abstractNum>
  <w:abstractNum w:abstractNumId="2" w15:restartNumberingAfterBreak="0">
    <w:nsid w:val="FFFFFF7E"/>
    <w:multiLevelType w:val="singleLevel"/>
    <w:tmpl w:val="2DB6E6BA"/>
    <w:lvl w:ilvl="0">
      <w:start w:val="1"/>
      <w:numFmt w:val="decimal"/>
      <w:lvlText w:val="%1."/>
      <w:lvlJc w:val="start"/>
      <w:pPr>
        <w:tabs>
          <w:tab w:val="num" w:pos="54pt"/>
        </w:tabs>
        <w:ind w:start="54pt" w:hanging="18pt"/>
      </w:pPr>
    </w:lvl>
  </w:abstractNum>
  <w:abstractNum w:abstractNumId="3" w15:restartNumberingAfterBreak="0">
    <w:nsid w:val="FFFFFF7F"/>
    <w:multiLevelType w:val="singleLevel"/>
    <w:tmpl w:val="15C21140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</w:abstractNum>
  <w:abstractNum w:abstractNumId="4" w15:restartNumberingAfterBreak="0">
    <w:nsid w:val="FFFFFF80"/>
    <w:multiLevelType w:val="singleLevel"/>
    <w:tmpl w:val="374839E8"/>
    <w:lvl w:ilvl="0">
      <w:start w:val="1"/>
      <w:numFmt w:val="bullet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A24F94"/>
    <w:lvl w:ilvl="0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6267A8"/>
    <w:lvl w:ilvl="0">
      <w:start w:val="1"/>
      <w:numFmt w:val="bullet"/>
      <w:lvlText w:val=""/>
      <w:lvlJc w:val="start"/>
      <w:pPr>
        <w:tabs>
          <w:tab w:val="num" w:pos="54pt"/>
        </w:tabs>
        <w:ind w:start="54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0A764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507E6A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9" w15:restartNumberingAfterBreak="0">
    <w:nsid w:val="FFFFFF89"/>
    <w:multiLevelType w:val="singleLevel"/>
    <w:tmpl w:val="F2AA10C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attachedTemplate r:id="rId1"/>
  <w:stylePaneFormatFilter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.40pt"/>
  <w:drawingGridHorizontalSpacing w:val="5.50pt"/>
  <w:drawingGridVerticalSpacing w:val="14.95pt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1D"/>
    <w:rsid w:val="00023BC5"/>
    <w:rsid w:val="00024272"/>
    <w:rsid w:val="0008350E"/>
    <w:rsid w:val="000C78F1"/>
    <w:rsid w:val="000E7002"/>
    <w:rsid w:val="001C5966"/>
    <w:rsid w:val="001F3883"/>
    <w:rsid w:val="001F6817"/>
    <w:rsid w:val="00225C15"/>
    <w:rsid w:val="002322B8"/>
    <w:rsid w:val="002623BA"/>
    <w:rsid w:val="002D6C04"/>
    <w:rsid w:val="003050DF"/>
    <w:rsid w:val="00312DF4"/>
    <w:rsid w:val="00321570"/>
    <w:rsid w:val="003229FD"/>
    <w:rsid w:val="00340E9B"/>
    <w:rsid w:val="003D7D5E"/>
    <w:rsid w:val="003F4480"/>
    <w:rsid w:val="00401964"/>
    <w:rsid w:val="004075FF"/>
    <w:rsid w:val="0045561A"/>
    <w:rsid w:val="004A5C1D"/>
    <w:rsid w:val="004B7C1E"/>
    <w:rsid w:val="004F4C2E"/>
    <w:rsid w:val="00515742"/>
    <w:rsid w:val="00522DB9"/>
    <w:rsid w:val="00525018"/>
    <w:rsid w:val="00546B93"/>
    <w:rsid w:val="00553100"/>
    <w:rsid w:val="00560568"/>
    <w:rsid w:val="00565FC7"/>
    <w:rsid w:val="00580262"/>
    <w:rsid w:val="005C0324"/>
    <w:rsid w:val="005C7F33"/>
    <w:rsid w:val="006153D6"/>
    <w:rsid w:val="00634E73"/>
    <w:rsid w:val="006404F7"/>
    <w:rsid w:val="006B5FB1"/>
    <w:rsid w:val="00761CD0"/>
    <w:rsid w:val="00785990"/>
    <w:rsid w:val="007B4BE3"/>
    <w:rsid w:val="007F2645"/>
    <w:rsid w:val="00822DB3"/>
    <w:rsid w:val="00825E9C"/>
    <w:rsid w:val="0085452F"/>
    <w:rsid w:val="00855B28"/>
    <w:rsid w:val="00865CA6"/>
    <w:rsid w:val="008C251B"/>
    <w:rsid w:val="008F1459"/>
    <w:rsid w:val="0093613F"/>
    <w:rsid w:val="00942AE8"/>
    <w:rsid w:val="00960561"/>
    <w:rsid w:val="00983553"/>
    <w:rsid w:val="00997570"/>
    <w:rsid w:val="009A0F7B"/>
    <w:rsid w:val="009A4BCF"/>
    <w:rsid w:val="009D13FD"/>
    <w:rsid w:val="009F1CC3"/>
    <w:rsid w:val="009F1FAA"/>
    <w:rsid w:val="00A07CD4"/>
    <w:rsid w:val="00A87194"/>
    <w:rsid w:val="00AA1D47"/>
    <w:rsid w:val="00AA4DEC"/>
    <w:rsid w:val="00AB2D6B"/>
    <w:rsid w:val="00AC536E"/>
    <w:rsid w:val="00AE4805"/>
    <w:rsid w:val="00B27F4F"/>
    <w:rsid w:val="00B53744"/>
    <w:rsid w:val="00BD655C"/>
    <w:rsid w:val="00BE2771"/>
    <w:rsid w:val="00BF6D98"/>
    <w:rsid w:val="00C222F3"/>
    <w:rsid w:val="00C40391"/>
    <w:rsid w:val="00C7357E"/>
    <w:rsid w:val="00C7392B"/>
    <w:rsid w:val="00CA6910"/>
    <w:rsid w:val="00D11BF7"/>
    <w:rsid w:val="00D21B80"/>
    <w:rsid w:val="00D307C2"/>
    <w:rsid w:val="00D46523"/>
    <w:rsid w:val="00D631CD"/>
    <w:rsid w:val="00D72205"/>
    <w:rsid w:val="00DB0162"/>
    <w:rsid w:val="00DB344C"/>
    <w:rsid w:val="00DB74E8"/>
    <w:rsid w:val="00DD42BF"/>
    <w:rsid w:val="00DD49B2"/>
    <w:rsid w:val="00DE2532"/>
    <w:rsid w:val="00DF4684"/>
    <w:rsid w:val="00E14F96"/>
    <w:rsid w:val="00E20110"/>
    <w:rsid w:val="00E41BD3"/>
    <w:rsid w:val="00E46F39"/>
    <w:rsid w:val="00E47C70"/>
    <w:rsid w:val="00E76CB2"/>
    <w:rsid w:val="00E939D5"/>
    <w:rsid w:val="00EC3143"/>
    <w:rsid w:val="00EE6C56"/>
    <w:rsid w:val="00F16D83"/>
    <w:rsid w:val="00F8566C"/>
    <w:rsid w:val="00FA6651"/>
    <w:rsid w:val="00FA7CEE"/>
    <w:rsid w:val="00FB6605"/>
    <w:rsid w:val="00FC05FB"/>
    <w:rsid w:val="00FF0889"/>
    <w:rsid w:val="00FF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C4A2D"/>
  <w15:docId w15:val="{7791957A-AA52-4DB9-BDD7-F45539BF0DF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E46F39"/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8F1459"/>
    <w:pPr>
      <w:keepNext/>
      <w:keepLines/>
      <w:framePr w:w="504pt" w:wrap="around" w:vAnchor="text" w:hAnchor="margin" w:y="0.05pt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start" w:pos="499.50pt"/>
      </w:tabs>
      <w:outlineLvl w:val="0"/>
    </w:pPr>
    <w:rPr>
      <w:rFonts w:cs="Arial"/>
      <w:b/>
      <w:lang w:val="en-AU" w:eastAsia="ar-SA"/>
    </w:rPr>
  </w:style>
  <w:style w:type="paragraph" w:styleId="Heading2">
    <w:name w:val="heading 2"/>
    <w:basedOn w:val="Normal"/>
    <w:next w:val="Normal"/>
    <w:link w:val="Heading2Char"/>
    <w:autoRedefine/>
    <w:qFormat/>
    <w:rsid w:val="008F1459"/>
    <w:pPr>
      <w:keepLines/>
      <w:shd w:val="clear" w:color="auto" w:fill="F2F2F2"/>
      <w:outlineLvl w:val="1"/>
    </w:pPr>
    <w:rPr>
      <w:rFonts w:cs="Arial"/>
      <w:b/>
      <w:noProof/>
      <w:szCs w:val="20"/>
      <w:u w:val="single" w:color="244061"/>
      <w:lang w:val="en-AU"/>
    </w:rPr>
  </w:style>
  <w:style w:type="paragraph" w:styleId="Heading3">
    <w:name w:val="heading 3"/>
    <w:basedOn w:val="Normal"/>
    <w:next w:val="Normal"/>
    <w:link w:val="Heading3Char"/>
    <w:autoRedefine/>
    <w:qFormat/>
    <w:rsid w:val="00E46F39"/>
    <w:pPr>
      <w:keepNext/>
      <w:keepLines/>
      <w:outlineLvl w:val="2"/>
    </w:pPr>
    <w:rPr>
      <w:b/>
      <w:bCs/>
      <w:i/>
      <w:u w:val="single"/>
    </w:rPr>
  </w:style>
  <w:style w:type="paragraph" w:styleId="Heading4">
    <w:name w:val="heading 4"/>
    <w:basedOn w:val="Normal"/>
    <w:next w:val="Normal"/>
    <w:link w:val="Heading4Char"/>
    <w:qFormat/>
    <w:rsid w:val="00FA6651"/>
    <w:pPr>
      <w:keepNext/>
      <w:keepLines/>
      <w:outlineLvl w:val="3"/>
    </w:pPr>
    <w:rPr>
      <w:rFonts w:cs="Arial"/>
      <w:b/>
      <w:iCs/>
      <w:color w:val="000000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FA6651"/>
    <w:pPr>
      <w:keepNext/>
      <w:keepLines/>
      <w:outlineLvl w:val="4"/>
    </w:pPr>
    <w:rPr>
      <w:rFonts w:cs="Arial"/>
      <w:b/>
      <w:szCs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FA6651"/>
    <w:pPr>
      <w:keepNext/>
      <w:keepLines/>
      <w:spacing w:before="10pt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FA6651"/>
    <w:pPr>
      <w:keepNext/>
      <w:keepLines/>
      <w:spacing w:before="10pt"/>
      <w:outlineLvl w:val="6"/>
    </w:pPr>
    <w:rPr>
      <w:rFonts w:ascii="Cambria" w:eastAsia="Times New Roman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F1459"/>
    <w:rPr>
      <w:rFonts w:ascii="Arial" w:hAnsi="Arial" w:cs="Arial"/>
      <w:b/>
      <w:noProof/>
      <w:sz w:val="22"/>
      <w:u w:val="single" w:color="244061"/>
      <w:shd w:val="clear" w:color="auto" w:fill="F2F2F2"/>
      <w:lang w:val="en-AU"/>
    </w:rPr>
  </w:style>
  <w:style w:type="character" w:customStyle="1" w:styleId="Heading1Char">
    <w:name w:val="Heading 1 Char"/>
    <w:link w:val="Heading1"/>
    <w:rsid w:val="008F1459"/>
    <w:rPr>
      <w:rFonts w:ascii="Arial" w:hAnsi="Arial" w:cs="Arial"/>
      <w:b/>
      <w:sz w:val="22"/>
      <w:szCs w:val="22"/>
      <w:shd w:val="clear" w:color="auto" w:fill="D9D9D9"/>
      <w:lang w:val="en-AU" w:eastAsia="ar-SA"/>
    </w:rPr>
  </w:style>
  <w:style w:type="character" w:customStyle="1" w:styleId="Heading3Char">
    <w:name w:val="Heading 3 Char"/>
    <w:link w:val="Heading3"/>
    <w:rsid w:val="00E46F39"/>
    <w:rPr>
      <w:rFonts w:ascii="Arial" w:eastAsia="Calibri" w:hAnsi="Arial" w:cs="Times New Roman"/>
      <w:b/>
      <w:bCs/>
      <w:i/>
      <w:u w:val="single"/>
    </w:rPr>
  </w:style>
  <w:style w:type="character" w:customStyle="1" w:styleId="Heading4Char">
    <w:name w:val="Heading 4 Char"/>
    <w:link w:val="Heading4"/>
    <w:rsid w:val="00FA6651"/>
    <w:rPr>
      <w:rFonts w:ascii="Arial" w:eastAsia="MS Mincho" w:hAnsi="Arial" w:cs="Arial"/>
      <w:b/>
      <w:iCs/>
      <w:color w:val="000000"/>
      <w:szCs w:val="24"/>
      <w:u w:val="single"/>
    </w:rPr>
  </w:style>
  <w:style w:type="character" w:customStyle="1" w:styleId="Heading5Char">
    <w:name w:val="Heading 5 Char"/>
    <w:link w:val="Heading5"/>
    <w:rsid w:val="00FA6651"/>
    <w:rPr>
      <w:rFonts w:ascii="Arial" w:eastAsia="MS Mincho" w:hAnsi="Arial" w:cs="Arial"/>
      <w:b/>
      <w:szCs w:val="20"/>
      <w:u w:val="single"/>
    </w:rPr>
  </w:style>
  <w:style w:type="paragraph" w:styleId="Index1">
    <w:name w:val="index 1"/>
    <w:basedOn w:val="Normal"/>
    <w:next w:val="Normal"/>
    <w:autoRedefine/>
    <w:rsid w:val="00FA6651"/>
    <w:pPr>
      <w:widowControl w:val="0"/>
      <w:tabs>
        <w:tab w:val="start" w:pos="360pt"/>
      </w:tabs>
    </w:pPr>
    <w:rPr>
      <w:rFonts w:cs="Arial"/>
      <w:szCs w:val="20"/>
    </w:rPr>
  </w:style>
  <w:style w:type="paragraph" w:styleId="Index3">
    <w:name w:val="index 3"/>
    <w:basedOn w:val="Normal"/>
    <w:next w:val="Normal"/>
    <w:autoRedefine/>
    <w:rsid w:val="00FA6651"/>
    <w:pPr>
      <w:ind w:start="21.60pt"/>
    </w:pPr>
    <w:rPr>
      <w:rFonts w:cs="Arial"/>
      <w:iCs/>
      <w:szCs w:val="20"/>
    </w:rPr>
  </w:style>
  <w:style w:type="paragraph" w:styleId="Title">
    <w:name w:val="Title"/>
    <w:basedOn w:val="Normal"/>
    <w:next w:val="Normal"/>
    <w:link w:val="TitleChar"/>
    <w:qFormat/>
    <w:rsid w:val="00E46F39"/>
    <w:pPr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E46F39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rsid w:val="00FA6651"/>
    <w:pPr>
      <w:ind w:start="28.80pt"/>
    </w:pPr>
  </w:style>
  <w:style w:type="character" w:customStyle="1" w:styleId="Heading6Char">
    <w:name w:val="Heading 6 Char"/>
    <w:link w:val="Heading6"/>
    <w:rsid w:val="00FA6651"/>
    <w:rPr>
      <w:rFonts w:ascii="Cambria" w:eastAsia="Times New Roman" w:hAnsi="Cambria" w:cs="Times New Roman"/>
      <w:i/>
      <w:iCs/>
      <w:color w:val="243F60"/>
    </w:rPr>
  </w:style>
  <w:style w:type="paragraph" w:styleId="Index2">
    <w:name w:val="index 2"/>
    <w:basedOn w:val="Normal"/>
    <w:next w:val="Normal"/>
    <w:autoRedefine/>
    <w:rsid w:val="00FA6651"/>
    <w:pPr>
      <w:ind w:start="22pt" w:hanging="11pt"/>
    </w:pPr>
  </w:style>
  <w:style w:type="paragraph" w:styleId="BalloonText">
    <w:name w:val="Balloon Text"/>
    <w:basedOn w:val="Normal"/>
    <w:link w:val="BalloonTextChar"/>
    <w:rsid w:val="00FA66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6651"/>
    <w:rPr>
      <w:rFonts w:ascii="Tahoma" w:eastAsia="MS Mincho" w:hAnsi="Tahoma" w:cs="Tahoma"/>
      <w:sz w:val="16"/>
      <w:szCs w:val="16"/>
    </w:rPr>
  </w:style>
  <w:style w:type="character" w:customStyle="1" w:styleId="Heading7Char">
    <w:name w:val="Heading 7 Char"/>
    <w:link w:val="Heading7"/>
    <w:rsid w:val="00FA6651"/>
    <w:rPr>
      <w:rFonts w:ascii="Cambria" w:eastAsia="Times New Roman" w:hAnsi="Cambria" w:cs="Times New Roman"/>
      <w:i/>
      <w:iCs/>
      <w:color w:val="404040"/>
    </w:rPr>
  </w:style>
  <w:style w:type="paragraph" w:styleId="Subtitle">
    <w:name w:val="Subtitle"/>
    <w:basedOn w:val="Normal"/>
    <w:next w:val="Normal"/>
    <w:link w:val="SubtitleChar"/>
    <w:qFormat/>
    <w:rsid w:val="00E46F39"/>
    <w:pPr>
      <w:numPr>
        <w:ilvl w:val="1"/>
      </w:numPr>
      <w:spacing w:after="8pt"/>
    </w:pPr>
    <w:rPr>
      <w:rFonts w:ascii="Calibri" w:eastAsia="Times New Roman" w:hAnsi="Calibri"/>
      <w:color w:val="5A5A5A"/>
      <w:spacing w:val="15"/>
    </w:rPr>
  </w:style>
  <w:style w:type="character" w:customStyle="1" w:styleId="SubtitleChar">
    <w:name w:val="Subtitle Char"/>
    <w:link w:val="Subtitle"/>
    <w:rsid w:val="00E46F39"/>
    <w:rPr>
      <w:rFonts w:eastAsia="Times New Roman"/>
      <w:color w:val="5A5A5A"/>
      <w:spacing w:val="15"/>
    </w:rPr>
  </w:style>
  <w:style w:type="character" w:styleId="Hyperlink">
    <w:name w:val="Hyperlink"/>
    <w:rsid w:val="00DB344C"/>
    <w:rPr>
      <w:color w:val="0563C1"/>
      <w:u w:val="single"/>
    </w:rPr>
  </w:style>
  <w:style w:type="character" w:styleId="UnresolvedMention">
    <w:name w:val="Unresolved Mention"/>
    <w:rsid w:val="00DB34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AB2D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G:\My%20Drive\0-VITAL%20FILES\Templates%20&amp;%20Macros\Ms%20Word%20Templates%20%20and%20Macros\My%20Word%20Documents\My%20Narrow%20Margins.dotx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My Narrow Margins.dotx</Template>
  <TotalTime>24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BrockwayBase @GMail.com</dc:creator>
  <cp:keywords/>
  <dc:description/>
  <cp:lastModifiedBy>BrockwayBase @GMail.com</cp:lastModifiedBy>
  <cp:revision>13</cp:revision>
  <dcterms:created xsi:type="dcterms:W3CDTF">2022-02-22T13:58:00Z</dcterms:created>
  <dcterms:modified xsi:type="dcterms:W3CDTF">2022-02-24T17:31:00Z</dcterms:modified>
</cp:coreProperties>
</file>